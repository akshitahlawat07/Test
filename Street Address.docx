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B59A1AF" w14:textId="77777777" w:rsidR="00BC3BF1" w:rsidRDefault="00806CC6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4BB09F537CB24DEEAD13846EF48800CA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t>[Street Address]</w:t>
          </w:r>
        </w:sdtContent>
      </w:sdt>
    </w:p>
    <w:sdt>
      <w:sdtPr>
        <w:alias w:val="Category"/>
        <w:tag w:val=""/>
        <w:id w:val="1543715586"/>
        <w:placeholder>
          <w:docPart w:val="41FC5CB2368B45F6A272BB336AE61FCE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789C8A91" w14:textId="77777777" w:rsidR="00BC3BF1" w:rsidRDefault="00806CC6">
          <w:pPr>
            <w:pStyle w:val="ContactInfo"/>
          </w:pPr>
          <w:r>
            <w:t>[City, ST ZIP Code]</w:t>
          </w:r>
        </w:p>
      </w:sdtContent>
    </w:sdt>
    <w:p w14:paraId="287CCE45" w14:textId="77777777" w:rsidR="00BC3BF1" w:rsidRDefault="00806CC6">
      <w:pPr>
        <w:pStyle w:val="ContactInfo"/>
      </w:pPr>
      <w:sdt>
        <w:sdtPr>
          <w:alias w:val="Telephone"/>
          <w:tag w:val="Telephone"/>
          <w:id w:val="599758962"/>
          <w:placeholder>
            <w:docPart w:val="2E02EA93C0CB4958BF7A738DB14E3C90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[Telephone]</w:t>
          </w:r>
        </w:sdtContent>
      </w:sdt>
    </w:p>
    <w:sdt>
      <w:sdtPr>
        <w:alias w:val="Website"/>
        <w:tag w:val="Website"/>
        <w:id w:val="48967594"/>
        <w:placeholder>
          <w:docPart w:val="B8A0567FB5A442D3AF9EC98E31BC2F19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5701EEA1" w14:textId="77777777" w:rsidR="00BC3BF1" w:rsidRDefault="00806CC6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9323B77FF4B4271B7C31A56A5C7A0BB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002C6DDC" w14:textId="77777777" w:rsidR="00BC3BF1" w:rsidRDefault="00806CC6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p w14:paraId="437F3C75" w14:textId="77777777" w:rsidR="00BC3BF1" w:rsidRDefault="00806CC6">
      <w:pPr>
        <w:pStyle w:val="Name"/>
      </w:pPr>
      <w:sdt>
        <w:sdtPr>
          <w:alias w:val="Your Name"/>
          <w:tag w:val=""/>
          <w:id w:val="1197042864"/>
          <w:placeholder>
            <w:docPart w:val="03D1B9DFF68C435F8F2738BE36AA86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akshit Ahlawat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C3BF1" w14:paraId="35B684DE" w14:textId="77777777">
        <w:tc>
          <w:tcPr>
            <w:tcW w:w="1778" w:type="dxa"/>
          </w:tcPr>
          <w:p w14:paraId="033F1C71" w14:textId="77777777" w:rsidR="00BC3BF1" w:rsidRDefault="00806CC6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2732C4F0" w14:textId="77777777" w:rsidR="00BC3BF1" w:rsidRDefault="00BC3BF1"/>
        </w:tc>
        <w:tc>
          <w:tcPr>
            <w:tcW w:w="7830" w:type="dxa"/>
          </w:tcPr>
          <w:sdt>
            <w:sdtPr>
              <w:id w:val="-2077266207"/>
              <w:placeholder>
                <w:docPart w:val="DBA3B150378A4AF0A949AB5A3A85CF16"/>
              </w:placeholder>
              <w:temporary/>
              <w:showingPlcHdr/>
              <w15:appearance w15:val="hidden"/>
              <w:text/>
            </w:sdtPr>
            <w:sdtContent>
              <w:p w14:paraId="61B9F345" w14:textId="77777777" w:rsidR="00BC3BF1" w:rsidRDefault="00806CC6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BC3BF1" w14:paraId="049F18A0" w14:textId="77777777">
        <w:tc>
          <w:tcPr>
            <w:tcW w:w="1778" w:type="dxa"/>
          </w:tcPr>
          <w:p w14:paraId="36141A95" w14:textId="77777777" w:rsidR="00BC3BF1" w:rsidRDefault="00806CC6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3C4C891E" w14:textId="77777777" w:rsidR="00BC3BF1" w:rsidRDefault="00BC3BF1"/>
        </w:tc>
        <w:tc>
          <w:tcPr>
            <w:tcW w:w="7830" w:type="dxa"/>
          </w:tcPr>
          <w:sdt>
            <w:sdtPr>
              <w:id w:val="-234705391"/>
              <w:placeholder>
                <w:docPart w:val="9DFFB1D9EFD74101A8860157FDA1D777"/>
              </w:placeholder>
              <w:temporary/>
              <w:showingPlcHdr/>
              <w15:color w:val="C0C0C0"/>
              <w15:appearance w15:val="hidden"/>
            </w:sdtPr>
            <w:sdtContent>
              <w:p w14:paraId="5F350635" w14:textId="77777777" w:rsidR="00BC3BF1" w:rsidRDefault="00806CC6">
                <w:pPr>
                  <w:pStyle w:val="ResumeText"/>
                </w:pPr>
                <w:r>
                  <w:t>On the Design tab of the ribbon, check out the Themes, Colors, and Fonts galleries to get a custom look with just a click.</w:t>
                </w:r>
              </w:p>
              <w:p w14:paraId="103C15F2" w14:textId="77777777" w:rsidR="00BC3BF1" w:rsidRDefault="00806CC6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14:paraId="6C228D99" w14:textId="77777777" w:rsidR="00BC3BF1" w:rsidRDefault="00806CC6">
                <w:pPr>
                  <w:pStyle w:val="ResumeText"/>
                </w:pPr>
                <w:r>
                  <w:t>Looking for a matching cover letter? All you had to do was ask! On the Insert tab, select Cover Page.</w:t>
                </w:r>
              </w:p>
            </w:sdtContent>
          </w:sdt>
        </w:tc>
      </w:tr>
      <w:tr w:rsidR="00BC3BF1" w14:paraId="28B55283" w14:textId="77777777">
        <w:tc>
          <w:tcPr>
            <w:tcW w:w="1778" w:type="dxa"/>
          </w:tcPr>
          <w:p w14:paraId="66807748" w14:textId="77777777" w:rsidR="00BC3BF1" w:rsidRDefault="00806CC6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696CF818" w14:textId="77777777" w:rsidR="00BC3BF1" w:rsidRDefault="00BC3BF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89A223813FB49A1AE6AF9233CB8BE40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335887804"/>
                      <w:placeholder>
                        <w:docPart w:val="9AE36299E7C9456DB0479E6A231B2665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1476A2FD" w14:textId="77777777" w:rsidR="00BC3BF1" w:rsidRDefault="00806CC6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6AFFD84CA19941C4AD3EF21B6A9C5004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26577776" w14:textId="77777777" w:rsidR="00BC3BF1" w:rsidRDefault="00806CC6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E8E87C8752474D908868E8F708B3A3D0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048EC283" w14:textId="77777777" w:rsidR="00BC3BF1" w:rsidRDefault="00806CC6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89A223813FB49A1AE6AF9233CB8BE40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871502144"/>
                      <w:placeholder>
                        <w:docPart w:val="9AE36299E7C9456DB0479E6A231B2665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73C8CA7E" w14:textId="77777777" w:rsidR="00BC3BF1" w:rsidRDefault="00806CC6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6AFFD84CA19941C4AD3EF21B6A9C5004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790D38BC" w14:textId="77777777" w:rsidR="00BC3BF1" w:rsidRDefault="00806CC6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E8E87C8752474D908868E8F708B3A3D0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0B4672F8" w14:textId="77777777" w:rsidR="00BC3BF1" w:rsidRDefault="00806CC6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C3BF1" w14:paraId="2F4C9796" w14:textId="77777777">
        <w:tc>
          <w:tcPr>
            <w:tcW w:w="1778" w:type="dxa"/>
          </w:tcPr>
          <w:p w14:paraId="4F2B2AD4" w14:textId="77777777" w:rsidR="00BC3BF1" w:rsidRDefault="00806CC6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4616EC8B" w14:textId="77777777" w:rsidR="00BC3BF1" w:rsidRDefault="00BC3BF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89A223813FB49A1AE6AF9233CB8BE40"/>
                  </w:placeholder>
                  <w15:repeatingSectionItem/>
                </w:sdtPr>
                <w:sdtContent>
                  <w:sdt>
                    <w:sdtPr>
                      <w:id w:val="-298228076"/>
                      <w:placeholder>
                        <w:docPart w:val="330B886152F045A99765CB4BD1317260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787D6F0D" w14:textId="77777777" w:rsidR="00BC3BF1" w:rsidRDefault="00806CC6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0204A5F5FCED496E95D703F3289D353C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7F1A4EC3" w14:textId="77777777" w:rsidR="00BC3BF1" w:rsidRDefault="00806CC6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C3BF1" w14:paraId="712EBBF2" w14:textId="77777777">
        <w:tc>
          <w:tcPr>
            <w:tcW w:w="1778" w:type="dxa"/>
          </w:tcPr>
          <w:p w14:paraId="28601C00" w14:textId="77777777" w:rsidR="00BC3BF1" w:rsidRDefault="00806CC6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0A1F02EC" w14:textId="77777777" w:rsidR="00BC3BF1" w:rsidRDefault="00BC3BF1"/>
        </w:tc>
        <w:sdt>
          <w:sdtPr>
            <w:id w:val="-2024851273"/>
            <w:placeholder>
              <w:docPart w:val="E041378FBA70442B876CECCE8FAA741F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62BFBFD2" w14:textId="77777777" w:rsidR="00BC3BF1" w:rsidRDefault="00806CC6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BC3BF1" w14:paraId="68696E1B" w14:textId="77777777">
        <w:tc>
          <w:tcPr>
            <w:tcW w:w="1778" w:type="dxa"/>
          </w:tcPr>
          <w:p w14:paraId="28ED18E5" w14:textId="77777777" w:rsidR="00BC3BF1" w:rsidRDefault="00806CC6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14:paraId="2AE0C4E9" w14:textId="77777777" w:rsidR="00BC3BF1" w:rsidRDefault="00BC3BF1"/>
        </w:tc>
        <w:sdt>
          <w:sdtPr>
            <w:id w:val="2002840272"/>
            <w:placeholder>
              <w:docPart w:val="ADEBD93B9920441E90CBFB7C2CE9CD3D"/>
            </w:placeholder>
            <w:temporary/>
            <w:showingPlcHdr/>
            <w15:appearance w15:val="hidden"/>
            <w:text/>
          </w:sdtPr>
          <w:sdtContent>
            <w:tc>
              <w:tcPr>
                <w:tcW w:w="7830" w:type="dxa"/>
              </w:tcPr>
              <w:p w14:paraId="0BEEEF92" w14:textId="77777777" w:rsidR="00BC3BF1" w:rsidRDefault="00806CC6">
                <w:pPr>
                  <w:pStyle w:val="ResumeText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BC3BF1" w14:paraId="48EF71BA" w14:textId="77777777">
        <w:tc>
          <w:tcPr>
            <w:tcW w:w="1778" w:type="dxa"/>
          </w:tcPr>
          <w:p w14:paraId="2FB1F93F" w14:textId="77777777" w:rsidR="00BC3BF1" w:rsidRDefault="00806CC6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59B3ADE4" w14:textId="77777777" w:rsidR="00BC3BF1" w:rsidRDefault="00BC3BF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289A223813FB49A1AE6AF9233CB8BE40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1044170624"/>
                      <w:placeholder>
                        <w:docPart w:val="5F3E945302C646B4A0DB4A490C718EFC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D22F305" w14:textId="77777777" w:rsidR="00BC3BF1" w:rsidRDefault="00806CC6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8A66439804C54AED988D2E47FFC0968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20D1F5F0" w14:textId="77777777" w:rsidR="00BC3BF1" w:rsidRDefault="00806CC6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1A152993E3D84196BA769CF8FBEFAA30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1D4B9FA" w14:textId="77777777" w:rsidR="00BC3BF1" w:rsidRDefault="00806CC6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24EAD878" w14:textId="77777777" w:rsidR="00BC3BF1" w:rsidRDefault="00BC3BF1"/>
    <w:sectPr w:rsidR="00BC3BF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EF76" w14:textId="77777777" w:rsidR="003D2EB4" w:rsidRDefault="003D2EB4">
      <w:pPr>
        <w:spacing w:before="0" w:after="0" w:line="240" w:lineRule="auto"/>
      </w:pPr>
      <w:r>
        <w:separator/>
      </w:r>
    </w:p>
  </w:endnote>
  <w:endnote w:type="continuationSeparator" w:id="0">
    <w:p w14:paraId="11533217" w14:textId="77777777" w:rsidR="003D2EB4" w:rsidRDefault="003D2E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32163" w14:textId="77777777" w:rsidR="00806CC6" w:rsidRDefault="00806CC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3BAC" w14:textId="77777777" w:rsidR="003D2EB4" w:rsidRDefault="003D2EB4">
      <w:pPr>
        <w:spacing w:before="0" w:after="0" w:line="240" w:lineRule="auto"/>
      </w:pPr>
      <w:r>
        <w:separator/>
      </w:r>
    </w:p>
  </w:footnote>
  <w:footnote w:type="continuationSeparator" w:id="0">
    <w:p w14:paraId="599CC8AB" w14:textId="77777777" w:rsidR="003D2EB4" w:rsidRDefault="003D2EB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C6"/>
    <w:rsid w:val="003D2EB4"/>
    <w:rsid w:val="00806CC6"/>
    <w:rsid w:val="008E3337"/>
    <w:rsid w:val="00B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CAB3"/>
  <w15:chartTrackingRefBased/>
  <w15:docId w15:val="{2403C658-37B4-4050-A267-C6905F07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B09F537CB24DEEAD13846EF4880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28E10-B929-4E68-A847-71FB0ECF10A6}"/>
      </w:docPartPr>
      <w:docPartBody>
        <w:p w:rsidR="00000000" w:rsidRDefault="00B42B22">
          <w:pPr>
            <w:pStyle w:val="4BB09F537CB24DEEAD13846EF48800CA"/>
          </w:pPr>
          <w:r>
            <w:t>[Street Address]</w:t>
          </w:r>
        </w:p>
      </w:docPartBody>
    </w:docPart>
    <w:docPart>
      <w:docPartPr>
        <w:name w:val="41FC5CB2368B45F6A272BB336AE61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61B9-BF15-4BBE-82FA-3A18F2273566}"/>
      </w:docPartPr>
      <w:docPartBody>
        <w:p w:rsidR="00000000" w:rsidRDefault="00B42B22">
          <w:pPr>
            <w:pStyle w:val="41FC5CB2368B45F6A272BB336AE61FCE"/>
          </w:pPr>
          <w:r>
            <w:t>[City, ST ZIP Code]</w:t>
          </w:r>
        </w:p>
      </w:docPartBody>
    </w:docPart>
    <w:docPart>
      <w:docPartPr>
        <w:name w:val="2E02EA93C0CB4958BF7A738DB14E3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138D-AEBA-47E7-B2B1-3F8E479DC5E9}"/>
      </w:docPartPr>
      <w:docPartBody>
        <w:p w:rsidR="00000000" w:rsidRDefault="00B42B22">
          <w:pPr>
            <w:pStyle w:val="2E02EA93C0CB4958BF7A738DB14E3C90"/>
          </w:pPr>
          <w:r>
            <w:t>[Telephone]</w:t>
          </w:r>
        </w:p>
      </w:docPartBody>
    </w:docPart>
    <w:docPart>
      <w:docPartPr>
        <w:name w:val="B8A0567FB5A442D3AF9EC98E31BC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A3443-4BF4-4801-9AF7-4618246CD31B}"/>
      </w:docPartPr>
      <w:docPartBody>
        <w:p w:rsidR="00000000" w:rsidRDefault="00B42B22">
          <w:pPr>
            <w:pStyle w:val="B8A0567FB5A442D3AF9EC98E31BC2F19"/>
          </w:pPr>
          <w:r>
            <w:t>[Website]</w:t>
          </w:r>
        </w:p>
      </w:docPartBody>
    </w:docPart>
    <w:docPart>
      <w:docPartPr>
        <w:name w:val="09323B77FF4B4271B7C31A56A5C7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DD8F-8A7F-4540-BD4D-0CE1927B8792}"/>
      </w:docPartPr>
      <w:docPartBody>
        <w:p w:rsidR="00000000" w:rsidRDefault="00B42B22">
          <w:pPr>
            <w:pStyle w:val="09323B77FF4B4271B7C31A56A5C7A0B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3D1B9DFF68C435F8F2738BE36AA8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15E2B-AB00-477D-B0D0-02D680A6D74B}"/>
      </w:docPartPr>
      <w:docPartBody>
        <w:p w:rsidR="00000000" w:rsidRDefault="00B42B22">
          <w:pPr>
            <w:pStyle w:val="03D1B9DFF68C435F8F2738BE36AA86BB"/>
          </w:pPr>
          <w:r>
            <w:t>[Your Name]</w:t>
          </w:r>
        </w:p>
      </w:docPartBody>
    </w:docPart>
    <w:docPart>
      <w:docPartPr>
        <w:name w:val="DBA3B150378A4AF0A949AB5A3A85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7FF2-DA7A-4D2C-B99C-51A4D7B7FF48}"/>
      </w:docPartPr>
      <w:docPartBody>
        <w:p w:rsidR="00000000" w:rsidRDefault="00B42B22">
          <w:pPr>
            <w:pStyle w:val="DBA3B150378A4AF0A949AB5A3A85CF16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9DFFB1D9EFD74101A8860157FDA1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AE0D-88BC-4EFD-A143-4F1C0B2C7FB8}"/>
      </w:docPartPr>
      <w:docPartBody>
        <w:p w:rsidR="004D1F5E" w:rsidRDefault="00B42B22">
          <w:pPr>
            <w:pStyle w:val="ResumeText"/>
          </w:pPr>
          <w:r>
            <w:t>On the Design tab of the ribbon, check out th</w:t>
          </w:r>
          <w:r>
            <w:t>e Themes, Colors, and Fonts galleries to get a custom look with just a click.</w:t>
          </w:r>
        </w:p>
        <w:p w:rsidR="004D1F5E" w:rsidRDefault="00B42B22">
          <w:pPr>
            <w:pStyle w:val="ResumeText"/>
          </w:pPr>
          <w:r>
            <w:t>Need another experience, education, or reference entry? You got it. Just click in the sample entries below and then click the plus sign that appears.</w:t>
          </w:r>
        </w:p>
        <w:p w:rsidR="00000000" w:rsidRDefault="00B42B22">
          <w:pPr>
            <w:pStyle w:val="9DFFB1D9EFD74101A8860157FDA1D777"/>
          </w:pPr>
          <w:r>
            <w:t>Looking for a matching cover</w:t>
          </w:r>
          <w:r>
            <w:t xml:space="preserve"> letter? All you had to do was ask! On the Insert tab, select Cover Page.</w:t>
          </w:r>
        </w:p>
      </w:docPartBody>
    </w:docPart>
    <w:docPart>
      <w:docPartPr>
        <w:name w:val="289A223813FB49A1AE6AF9233CB8B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D829-49A5-46BC-B15C-E1E958E4E71A}"/>
      </w:docPartPr>
      <w:docPartBody>
        <w:p w:rsidR="00000000" w:rsidRDefault="00B42B22">
          <w:pPr>
            <w:pStyle w:val="289A223813FB49A1AE6AF9233CB8BE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AE36299E7C9456DB0479E6A231B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57114-E147-4404-81DC-DA8A5AF24EF1}"/>
      </w:docPartPr>
      <w:docPartBody>
        <w:p w:rsidR="00000000" w:rsidRDefault="00B42B22">
          <w:pPr>
            <w:pStyle w:val="9AE36299E7C9456DB0479E6A231B2665"/>
          </w:pPr>
          <w:r>
            <w:t>[Job Title, Compa</w:t>
          </w:r>
          <w:r>
            <w:t>ny Name]</w:t>
          </w:r>
        </w:p>
      </w:docPartBody>
    </w:docPart>
    <w:docPart>
      <w:docPartPr>
        <w:name w:val="6AFFD84CA19941C4AD3EF21B6A9C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9E2A-911E-49AE-8361-6065AAE9CE7F}"/>
      </w:docPartPr>
      <w:docPartBody>
        <w:p w:rsidR="00000000" w:rsidRDefault="00B42B22">
          <w:pPr>
            <w:pStyle w:val="6AFFD84CA19941C4AD3EF21B6A9C5004"/>
          </w:pPr>
          <w:r>
            <w:t>[Dates From – To]</w:t>
          </w:r>
        </w:p>
      </w:docPartBody>
    </w:docPart>
    <w:docPart>
      <w:docPartPr>
        <w:name w:val="E8E87C8752474D908868E8F708B3A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7D1CD-B2F0-4247-A229-828F131ECD3A}"/>
      </w:docPartPr>
      <w:docPartBody>
        <w:p w:rsidR="00000000" w:rsidRDefault="00B42B22">
          <w:pPr>
            <w:pStyle w:val="E8E87C8752474D908868E8F708B3A3D0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330B886152F045A99765CB4BD131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E7C55-ECE7-43D4-BA85-2E56D6A87CA7}"/>
      </w:docPartPr>
      <w:docPartBody>
        <w:p w:rsidR="00000000" w:rsidRDefault="00B42B22">
          <w:pPr>
            <w:pStyle w:val="330B886152F045A99765CB4BD1317260"/>
          </w:pPr>
          <w:r>
            <w:t>[School Name—Location—Degree]</w:t>
          </w:r>
        </w:p>
      </w:docPartBody>
    </w:docPart>
    <w:docPart>
      <w:docPartPr>
        <w:name w:val="0204A5F5FCED496E95D703F3289D3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CE34-4220-4C18-B47C-8201F69515D3}"/>
      </w:docPartPr>
      <w:docPartBody>
        <w:p w:rsidR="00000000" w:rsidRDefault="00B42B22">
          <w:pPr>
            <w:pStyle w:val="0204A5F5FCED496E95D703F3289D353C"/>
          </w:pPr>
          <w:r>
            <w:t>You might want to include your GPA here and a brief summary of relevant coursework, awards, and ho</w:t>
          </w:r>
          <w:r>
            <w:t>nors.</w:t>
          </w:r>
        </w:p>
      </w:docPartBody>
    </w:docPart>
    <w:docPart>
      <w:docPartPr>
        <w:name w:val="E041378FBA70442B876CECCE8FAA7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3C0C-7D6C-497A-9BD0-1C836438154E}"/>
      </w:docPartPr>
      <w:docPartBody>
        <w:p w:rsidR="00000000" w:rsidRDefault="00B42B22">
          <w:pPr>
            <w:pStyle w:val="E041378FBA70442B876CECCE8FAA741F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ADEBD93B9920441E90CBFB7C2CE9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BCAB-97DC-43BA-9C95-15931127F3B8}"/>
      </w:docPartPr>
      <w:docPartBody>
        <w:p w:rsidR="00000000" w:rsidRDefault="00B42B22">
          <w:pPr>
            <w:pStyle w:val="ADEBD93B9920441E90CBFB7C2CE9CD3D"/>
          </w:pPr>
          <w:r>
            <w:t>Are you president of your fraternity, head of the condo board, or a team lead for your favorite charity?</w:t>
          </w:r>
          <w:r>
            <w:t xml:space="preserve"> You’re a natural leader—tell it like it is!</w:t>
          </w:r>
        </w:p>
      </w:docPartBody>
    </w:docPart>
    <w:docPart>
      <w:docPartPr>
        <w:name w:val="5F3E945302C646B4A0DB4A490C718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6233-BC9A-4028-8A85-0CAC32F7A724}"/>
      </w:docPartPr>
      <w:docPartBody>
        <w:p w:rsidR="00000000" w:rsidRDefault="00B42B22">
          <w:pPr>
            <w:pStyle w:val="5F3E945302C646B4A0DB4A490C718EFC"/>
          </w:pPr>
          <w:r>
            <w:t>[Reference Name]</w:t>
          </w:r>
        </w:p>
      </w:docPartBody>
    </w:docPart>
    <w:docPart>
      <w:docPartPr>
        <w:name w:val="8A66439804C54AED988D2E47FFC09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DD38D-2B27-4B45-A6A3-AE169C2F6576}"/>
      </w:docPartPr>
      <w:docPartBody>
        <w:p w:rsidR="00000000" w:rsidRDefault="00B42B22">
          <w:pPr>
            <w:pStyle w:val="8A66439804C54AED988D2E47FFC09688"/>
          </w:pPr>
          <w:r>
            <w:t>[Title, Company]</w:t>
          </w:r>
        </w:p>
      </w:docPartBody>
    </w:docPart>
    <w:docPart>
      <w:docPartPr>
        <w:name w:val="1A152993E3D84196BA769CF8FBEFA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A7AD1-06E4-4E18-A276-82848CAEF377}"/>
      </w:docPartPr>
      <w:docPartBody>
        <w:p w:rsidR="00000000" w:rsidRDefault="00B42B22">
          <w:pPr>
            <w:pStyle w:val="1A152993E3D84196BA769CF8FBEFAA30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2"/>
    <w:rsid w:val="00B4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B09F537CB24DEEAD13846EF48800CA">
    <w:name w:val="4BB09F537CB24DEEAD13846EF48800CA"/>
  </w:style>
  <w:style w:type="paragraph" w:customStyle="1" w:styleId="41FC5CB2368B45F6A272BB336AE61FCE">
    <w:name w:val="41FC5CB2368B45F6A272BB336AE61FCE"/>
  </w:style>
  <w:style w:type="paragraph" w:customStyle="1" w:styleId="2E02EA93C0CB4958BF7A738DB14E3C90">
    <w:name w:val="2E02EA93C0CB4958BF7A738DB14E3C90"/>
  </w:style>
  <w:style w:type="paragraph" w:customStyle="1" w:styleId="B8A0567FB5A442D3AF9EC98E31BC2F19">
    <w:name w:val="B8A0567FB5A442D3AF9EC98E31BC2F1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9323B77FF4B4271B7C31A56A5C7A0BB">
    <w:name w:val="09323B77FF4B4271B7C31A56A5C7A0BB"/>
  </w:style>
  <w:style w:type="paragraph" w:customStyle="1" w:styleId="03D1B9DFF68C435F8F2738BE36AA86BB">
    <w:name w:val="03D1B9DFF68C435F8F2738BE36AA86BB"/>
  </w:style>
  <w:style w:type="paragraph" w:customStyle="1" w:styleId="DBA3B150378A4AF0A949AB5A3A85CF16">
    <w:name w:val="DBA3B150378A4AF0A949AB5A3A85CF1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DFFB1D9EFD74101A8860157FDA1D777">
    <w:name w:val="9DFFB1D9EFD74101A8860157FDA1D77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9A223813FB49A1AE6AF9233CB8BE40">
    <w:name w:val="289A223813FB49A1AE6AF9233CB8BE40"/>
  </w:style>
  <w:style w:type="paragraph" w:customStyle="1" w:styleId="9AE36299E7C9456DB0479E6A231B2665">
    <w:name w:val="9AE36299E7C9456DB0479E6A231B2665"/>
  </w:style>
  <w:style w:type="paragraph" w:customStyle="1" w:styleId="6AFFD84CA19941C4AD3EF21B6A9C5004">
    <w:name w:val="6AFFD84CA19941C4AD3EF21B6A9C5004"/>
  </w:style>
  <w:style w:type="paragraph" w:customStyle="1" w:styleId="E8E87C8752474D908868E8F708B3A3D0">
    <w:name w:val="E8E87C8752474D908868E8F708B3A3D0"/>
  </w:style>
  <w:style w:type="paragraph" w:customStyle="1" w:styleId="330B886152F045A99765CB4BD1317260">
    <w:name w:val="330B886152F045A99765CB4BD1317260"/>
  </w:style>
  <w:style w:type="paragraph" w:customStyle="1" w:styleId="0204A5F5FCED496E95D703F3289D353C">
    <w:name w:val="0204A5F5FCED496E95D703F3289D353C"/>
  </w:style>
  <w:style w:type="paragraph" w:customStyle="1" w:styleId="E041378FBA70442B876CECCE8FAA741F">
    <w:name w:val="E041378FBA70442B876CECCE8FAA741F"/>
  </w:style>
  <w:style w:type="paragraph" w:customStyle="1" w:styleId="ADEBD93B9920441E90CBFB7C2CE9CD3D">
    <w:name w:val="ADEBD93B9920441E90CBFB7C2CE9CD3D"/>
  </w:style>
  <w:style w:type="paragraph" w:customStyle="1" w:styleId="5F3E945302C646B4A0DB4A490C718EFC">
    <w:name w:val="5F3E945302C646B4A0DB4A490C718EFC"/>
  </w:style>
  <w:style w:type="paragraph" w:customStyle="1" w:styleId="8A66439804C54AED988D2E47FFC09688">
    <w:name w:val="8A66439804C54AED988D2E47FFC09688"/>
  </w:style>
  <w:style w:type="paragraph" w:customStyle="1" w:styleId="1A152993E3D84196BA769CF8FBEFAA30">
    <w:name w:val="1A152993E3D84196BA769CF8FBEFA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171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akshit Ahlawat</dc:creator>
  <cp:keywords/>
  <cp:lastModifiedBy>akshit Ahlawat</cp:lastModifiedBy>
  <cp:revision>1</cp:revision>
  <dcterms:created xsi:type="dcterms:W3CDTF">2018-06-01T01:38:00Z</dcterms:created>
  <dcterms:modified xsi:type="dcterms:W3CDTF">2018-06-01T04:32:00Z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